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Exercise:</w:t>
      </w:r>
    </w:p>
    <w:p w:rsidR="00FF398F" w:rsidRDefault="00FF398F" w:rsidP="00FF398F">
      <w:pPr>
        <w:rPr>
          <w:rFonts w:ascii="Arial" w:hAnsi="Arial" w:cs="Arial"/>
        </w:rPr>
      </w:pP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Using Java, write a simple program that calculates the price of a basket of shopping.</w:t>
      </w: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Items are presented one at a time, in a list, identified by name - for example "Apple" or "Banana".</w:t>
      </w: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Multiple items are present multiple times in the list,</w:t>
      </w: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so for example ["Apple", "Apple", "Banana"] is a basket with two apples and one banana.</w:t>
      </w:r>
    </w:p>
    <w:p w:rsidR="00FF398F" w:rsidRDefault="00FF398F" w:rsidP="00FF398F">
      <w:pPr>
        <w:rPr>
          <w:rFonts w:ascii="Arial" w:hAnsi="Arial" w:cs="Arial"/>
        </w:rPr>
      </w:pP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Items are priced as follows:</w:t>
      </w: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- Apples are 35p each</w:t>
      </w: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- Bananas are 20p each</w:t>
      </w: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- Melons are 50p each, but are available as ‘buy one get one free’</w:t>
      </w: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- Limes are 15p each, but are available in a ‘three for the price of two’ offer</w:t>
      </w:r>
    </w:p>
    <w:p w:rsidR="00FF398F" w:rsidRDefault="00FF398F" w:rsidP="00FF398F">
      <w:pPr>
        <w:rPr>
          <w:rFonts w:ascii="Arial" w:hAnsi="Arial" w:cs="Arial"/>
        </w:rPr>
      </w:pP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Given a list of shopping, calculate the total cost of those items.</w:t>
      </w:r>
    </w:p>
    <w:p w:rsidR="006365B7" w:rsidRPr="00A342FD" w:rsidRDefault="006365B7" w:rsidP="006365B7"/>
    <w:sectPr w:rsidR="006365B7" w:rsidRPr="00A342FD" w:rsidSect="00A06BB3">
      <w:footerReference w:type="default" r:id="rId9"/>
      <w:pgSz w:w="11907" w:h="16839" w:code="9"/>
      <w:pgMar w:top="1985" w:right="737" w:bottom="1134" w:left="1814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71E" w:rsidRDefault="0067671E" w:rsidP="00D91F59">
      <w:r>
        <w:separator/>
      </w:r>
    </w:p>
  </w:endnote>
  <w:endnote w:type="continuationSeparator" w:id="0">
    <w:p w:rsidR="0067671E" w:rsidRDefault="0067671E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7D" w:rsidRPr="00A7457D" w:rsidRDefault="00A7457D" w:rsidP="00403D1C">
    <w:pPr>
      <w:rPr>
        <w:color w:val="0B3542" w:themeColor="text2" w:themeShade="80"/>
        <w:szCs w:val="20"/>
      </w:rPr>
    </w:pPr>
    <w:r w:rsidRPr="00A7457D">
      <w:rPr>
        <w:noProof/>
        <w:szCs w:val="2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436FC" wp14:editId="787E4ECA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457D" w:rsidRPr="00A7457D" w:rsidRDefault="00A7457D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1A7D98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1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A7457D" w:rsidRPr="00A7457D" w:rsidRDefault="00A7457D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1A7D98">
                      <w:rPr>
                        <w:noProof/>
                        <w:color w:val="0B3542" w:themeColor="text2" w:themeShade="80"/>
                        <w:szCs w:val="20"/>
                      </w:rPr>
                      <w:t>1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71E" w:rsidRDefault="0067671E" w:rsidP="00D91F59">
      <w:r>
        <w:separator/>
      </w:r>
    </w:p>
  </w:footnote>
  <w:footnote w:type="continuationSeparator" w:id="0">
    <w:p w:rsidR="0067671E" w:rsidRDefault="0067671E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5103E4"/>
    <w:multiLevelType w:val="multilevel"/>
    <w:tmpl w:val="FCF615A8"/>
    <w:numStyleLink w:val="ListCS"/>
  </w:abstractNum>
  <w:abstractNum w:abstractNumId="3">
    <w:nsid w:val="22D03EA2"/>
    <w:multiLevelType w:val="multilevel"/>
    <w:tmpl w:val="FCF615A8"/>
    <w:numStyleLink w:val="ListCS"/>
  </w:abstractNum>
  <w:abstractNum w:abstractNumId="4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5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50A2"/>
    <w:multiLevelType w:val="multilevel"/>
    <w:tmpl w:val="FCF615A8"/>
    <w:numStyleLink w:val="ListCS"/>
  </w:abstractNum>
  <w:abstractNum w:abstractNumId="7">
    <w:nsid w:val="34E86371"/>
    <w:multiLevelType w:val="multilevel"/>
    <w:tmpl w:val="FCF615A8"/>
    <w:numStyleLink w:val="ListCS"/>
  </w:abstractNum>
  <w:abstractNum w:abstractNumId="8">
    <w:nsid w:val="3531541D"/>
    <w:multiLevelType w:val="multilevel"/>
    <w:tmpl w:val="FCF615A8"/>
    <w:numStyleLink w:val="ListCS"/>
  </w:abstractNum>
  <w:abstractNum w:abstractNumId="9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8F"/>
    <w:rsid w:val="0000041D"/>
    <w:rsid w:val="000144B8"/>
    <w:rsid w:val="00033348"/>
    <w:rsid w:val="0004045D"/>
    <w:rsid w:val="00055C3A"/>
    <w:rsid w:val="00064279"/>
    <w:rsid w:val="000716DB"/>
    <w:rsid w:val="0007327B"/>
    <w:rsid w:val="00084D15"/>
    <w:rsid w:val="00090DC1"/>
    <w:rsid w:val="000E0B74"/>
    <w:rsid w:val="000F49D0"/>
    <w:rsid w:val="0010658C"/>
    <w:rsid w:val="001164A0"/>
    <w:rsid w:val="001A2A9B"/>
    <w:rsid w:val="001A7D98"/>
    <w:rsid w:val="001C50EC"/>
    <w:rsid w:val="001D27B4"/>
    <w:rsid w:val="001E010B"/>
    <w:rsid w:val="001F10A7"/>
    <w:rsid w:val="00220C54"/>
    <w:rsid w:val="00224603"/>
    <w:rsid w:val="00242C30"/>
    <w:rsid w:val="00245E5E"/>
    <w:rsid w:val="00266220"/>
    <w:rsid w:val="002A40FF"/>
    <w:rsid w:val="002A42B8"/>
    <w:rsid w:val="002B65A8"/>
    <w:rsid w:val="003271DE"/>
    <w:rsid w:val="00345889"/>
    <w:rsid w:val="00370E6D"/>
    <w:rsid w:val="003810CF"/>
    <w:rsid w:val="00403D1C"/>
    <w:rsid w:val="004047B4"/>
    <w:rsid w:val="00445B2A"/>
    <w:rsid w:val="00452CE5"/>
    <w:rsid w:val="004630C4"/>
    <w:rsid w:val="004B1475"/>
    <w:rsid w:val="004C0E79"/>
    <w:rsid w:val="004D747F"/>
    <w:rsid w:val="0051309E"/>
    <w:rsid w:val="00591B4C"/>
    <w:rsid w:val="005A7AA1"/>
    <w:rsid w:val="005B4018"/>
    <w:rsid w:val="005B6232"/>
    <w:rsid w:val="005B7325"/>
    <w:rsid w:val="005C1598"/>
    <w:rsid w:val="005C18C3"/>
    <w:rsid w:val="005D7BA3"/>
    <w:rsid w:val="005E299A"/>
    <w:rsid w:val="0061315F"/>
    <w:rsid w:val="006365B7"/>
    <w:rsid w:val="0067671E"/>
    <w:rsid w:val="00697EA7"/>
    <w:rsid w:val="006C37E4"/>
    <w:rsid w:val="00746C09"/>
    <w:rsid w:val="00760446"/>
    <w:rsid w:val="00770E55"/>
    <w:rsid w:val="00783CA6"/>
    <w:rsid w:val="007941AA"/>
    <w:rsid w:val="007D3A59"/>
    <w:rsid w:val="00816014"/>
    <w:rsid w:val="00830943"/>
    <w:rsid w:val="00844C0C"/>
    <w:rsid w:val="00845E77"/>
    <w:rsid w:val="008C0CC5"/>
    <w:rsid w:val="008F35AB"/>
    <w:rsid w:val="0094120A"/>
    <w:rsid w:val="009770D7"/>
    <w:rsid w:val="009862A2"/>
    <w:rsid w:val="00991EA9"/>
    <w:rsid w:val="009B1927"/>
    <w:rsid w:val="009B5934"/>
    <w:rsid w:val="009C0BB6"/>
    <w:rsid w:val="009F4728"/>
    <w:rsid w:val="00A06BB3"/>
    <w:rsid w:val="00A171E2"/>
    <w:rsid w:val="00A31F05"/>
    <w:rsid w:val="00A342FD"/>
    <w:rsid w:val="00A605B5"/>
    <w:rsid w:val="00A624E6"/>
    <w:rsid w:val="00A7457D"/>
    <w:rsid w:val="00A80B06"/>
    <w:rsid w:val="00AA24D6"/>
    <w:rsid w:val="00AB309D"/>
    <w:rsid w:val="00AB78D3"/>
    <w:rsid w:val="00AF647E"/>
    <w:rsid w:val="00B1772E"/>
    <w:rsid w:val="00B40B54"/>
    <w:rsid w:val="00B4749A"/>
    <w:rsid w:val="00BA13DE"/>
    <w:rsid w:val="00BD430E"/>
    <w:rsid w:val="00C60CAD"/>
    <w:rsid w:val="00C625A4"/>
    <w:rsid w:val="00C66184"/>
    <w:rsid w:val="00C70177"/>
    <w:rsid w:val="00C854AF"/>
    <w:rsid w:val="00CB32DF"/>
    <w:rsid w:val="00CC7830"/>
    <w:rsid w:val="00CE7149"/>
    <w:rsid w:val="00D143B1"/>
    <w:rsid w:val="00D32D84"/>
    <w:rsid w:val="00D45CA4"/>
    <w:rsid w:val="00D51873"/>
    <w:rsid w:val="00D528C1"/>
    <w:rsid w:val="00D85000"/>
    <w:rsid w:val="00D91F59"/>
    <w:rsid w:val="00DA485E"/>
    <w:rsid w:val="00DC4F33"/>
    <w:rsid w:val="00E235BA"/>
    <w:rsid w:val="00E35C72"/>
    <w:rsid w:val="00F122B1"/>
    <w:rsid w:val="00F32AF6"/>
    <w:rsid w:val="00F3363D"/>
    <w:rsid w:val="00F47B51"/>
    <w:rsid w:val="00F67163"/>
    <w:rsid w:val="00FA44E9"/>
    <w:rsid w:val="00FB74C6"/>
    <w:rsid w:val="00FF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98F"/>
    <w:pPr>
      <w:spacing w:after="0" w:line="240" w:lineRule="auto"/>
    </w:pPr>
    <w:rPr>
      <w:rFonts w:ascii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  <w:sz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  <w:rPr>
      <w:rFonts w:asciiTheme="minorHAnsi" w:hAnsiTheme="minorHAnsi" w:cstheme="minorBidi"/>
      <w:sz w:val="20"/>
      <w:lang w:val="en-US"/>
    </w:r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  <w:rPr>
      <w:rFonts w:asciiTheme="minorHAnsi" w:hAnsiTheme="minorHAnsi" w:cstheme="minorBidi"/>
      <w:sz w:val="20"/>
      <w:lang w:val="en-US"/>
    </w:r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  <w:rPr>
      <w:rFonts w:asciiTheme="minorHAnsi" w:hAnsiTheme="minorHAnsi" w:cstheme="minorBidi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98F"/>
    <w:pPr>
      <w:spacing w:after="0" w:line="240" w:lineRule="auto"/>
    </w:pPr>
    <w:rPr>
      <w:rFonts w:ascii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  <w:sz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  <w:rPr>
      <w:rFonts w:asciiTheme="minorHAnsi" w:hAnsiTheme="minorHAnsi" w:cstheme="minorBidi"/>
      <w:sz w:val="20"/>
      <w:lang w:val="en-US"/>
    </w:r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  <w:rPr>
      <w:rFonts w:asciiTheme="minorHAnsi" w:hAnsiTheme="minorHAnsi" w:cstheme="minorBidi"/>
      <w:sz w:val="20"/>
      <w:lang w:val="en-US"/>
    </w:r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  <w:rPr>
      <w:rFonts w:asciiTheme="minorHAnsi" w:hAnsiTheme="minorHAnsi" w:cstheme="minorBidi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EF4F1-143E-482F-893D-BDC15815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854DB38F.dotm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Mamica, Armela (TRSA 121)</dc:creator>
  <cp:lastModifiedBy>Mamica, Armela (TRSA 121)</cp:lastModifiedBy>
  <cp:revision>1</cp:revision>
  <dcterms:created xsi:type="dcterms:W3CDTF">2017-05-04T15:35:00Z</dcterms:created>
  <dcterms:modified xsi:type="dcterms:W3CDTF">2017-05-04T15:35:00Z</dcterms:modified>
</cp:coreProperties>
</file>